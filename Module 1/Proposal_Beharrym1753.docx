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AB34" w14:textId="77777777" w:rsidR="004D7029" w:rsidRDefault="00ED7CF5">
      <w:pPr>
        <w:pStyle w:val="Title"/>
      </w:pPr>
      <w:r>
        <w:t>[</w:t>
      </w:r>
      <w:r w:rsidR="004D7029">
        <w:t>Linear Dungeon Crawl</w:t>
      </w:r>
      <w:r>
        <w:t>]</w:t>
      </w:r>
    </w:p>
    <w:p w14:paraId="6E6B0EFA" w14:textId="2B7CBCE7" w:rsidR="00DA24E5" w:rsidRDefault="00C81382">
      <w:pPr>
        <w:pStyle w:val="Title"/>
      </w:pPr>
      <w:r>
        <w:t>Ibrilyn</w:t>
      </w:r>
      <w:r w:rsidR="00E07ABD">
        <w:br/>
        <w:t>Project Scope</w:t>
      </w:r>
    </w:p>
    <w:sdt>
      <w:sdtPr>
        <w:id w:val="216403978"/>
        <w:placeholder>
          <w:docPart w:val="AFC04C6F41FD4D1A97509EE1676DBBBE"/>
        </w:placeholder>
        <w:date w:fullDate="2020-01-2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5E8A31AB" w:rsidR="00DA24E5" w:rsidRDefault="004D7029">
          <w:pPr>
            <w:pStyle w:val="Subtitle"/>
          </w:pPr>
          <w:r>
            <w:t>January 26, 2020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35D512BA" w:rsidR="00DA24E5" w:rsidRDefault="00BB3958">
      <w:r>
        <w:t>A handful of humans</w:t>
      </w:r>
      <w:r w:rsidR="00C81382">
        <w:t xml:space="preserve"> (the player)</w:t>
      </w:r>
      <w:r>
        <w:t xml:space="preserve"> are selected every cycle </w:t>
      </w:r>
      <w:r w:rsidR="00933A28">
        <w:t xml:space="preserve">by a species called </w:t>
      </w:r>
      <w:proofErr w:type="spellStart"/>
      <w:r w:rsidR="00933A28">
        <w:t>imans</w:t>
      </w:r>
      <w:proofErr w:type="spellEnd"/>
      <w:r w:rsidR="00933A28">
        <w:t xml:space="preserve"> (similar to humans). </w:t>
      </w:r>
      <w:r w:rsidR="003F7965">
        <w:t xml:space="preserve">The </w:t>
      </w:r>
      <w:proofErr w:type="spellStart"/>
      <w:r w:rsidR="003F7965">
        <w:t>imans</w:t>
      </w:r>
      <w:proofErr w:type="spellEnd"/>
      <w:r w:rsidR="003F7965">
        <w:t xml:space="preserve"> use summoning spells to summon humans and task them with exploring each floor and clearing possible threats.</w:t>
      </w:r>
      <w:r w:rsidR="003F7965">
        <w:t xml:space="preserve"> </w:t>
      </w:r>
      <w:r>
        <w:t xml:space="preserve">In this new land called </w:t>
      </w:r>
      <w:proofErr w:type="spellStart"/>
      <w:r>
        <w:t>Ibrilyn</w:t>
      </w:r>
      <w:proofErr w:type="spellEnd"/>
      <w:r w:rsidR="00933A28">
        <w:t xml:space="preserve"> lives monsters, elves, dwarves</w:t>
      </w:r>
      <w:r>
        <w:t xml:space="preserve">, dragons and hundreds of </w:t>
      </w:r>
      <w:proofErr w:type="spellStart"/>
      <w:r>
        <w:t>undicovered</w:t>
      </w:r>
      <w:proofErr w:type="spellEnd"/>
      <w:r>
        <w:t xml:space="preserve"> species</w:t>
      </w:r>
      <w:r w:rsidR="00933A28">
        <w:t>.</w:t>
      </w:r>
      <w:r>
        <w:t xml:space="preserve"> The approximate size of </w:t>
      </w:r>
      <w:proofErr w:type="spellStart"/>
      <w:r>
        <w:t>Ibrilyn</w:t>
      </w:r>
      <w:proofErr w:type="spellEnd"/>
      <w:r>
        <w:t xml:space="preserve"> is not recorded as of yet but one thing is known, in the center of this new land lies an</w:t>
      </w:r>
      <w:r w:rsidR="00A2299C">
        <w:t xml:space="preserve"> enormous </w:t>
      </w:r>
      <w:r>
        <w:t>tower</w:t>
      </w:r>
      <w:r w:rsidR="00A2299C">
        <w:t xml:space="preserve"> stretching far past the clouds and out of view</w:t>
      </w:r>
      <w:r>
        <w:t>.</w:t>
      </w:r>
      <w:r w:rsidR="003F7965">
        <w:t xml:space="preserve"> </w:t>
      </w:r>
      <w:r>
        <w:t xml:space="preserve"> The </w:t>
      </w:r>
      <w:proofErr w:type="spellStart"/>
      <w:r>
        <w:t>imans</w:t>
      </w:r>
      <w:proofErr w:type="spellEnd"/>
      <w:r>
        <w:t xml:space="preserve"> brief the humans on why they are there, </w:t>
      </w:r>
      <w:r w:rsidR="00A2299C">
        <w:t xml:space="preserve">the tower contains a spiral staircase leading down deeper and deeper into the environment until it reaches a door to a new land. The </w:t>
      </w:r>
      <w:proofErr w:type="spellStart"/>
      <w:r w:rsidR="00A2299C">
        <w:t>imans</w:t>
      </w:r>
      <w:proofErr w:type="spellEnd"/>
      <w:r w:rsidR="00A2299C">
        <w:t xml:space="preserve"> call each new plane of land “Floors”.</w:t>
      </w:r>
      <w:r w:rsidR="00933A28">
        <w:t xml:space="preserve"> The setting shares characteristics from what the humans call the </w:t>
      </w:r>
      <w:proofErr w:type="spellStart"/>
      <w:r w:rsidR="00933A28">
        <w:t>medival</w:t>
      </w:r>
      <w:proofErr w:type="spellEnd"/>
      <w:r w:rsidR="00933A28">
        <w:t xml:space="preserve"> times. </w:t>
      </w:r>
      <w:proofErr w:type="spellStart"/>
      <w:r w:rsidR="00933A28">
        <w:t>Imans</w:t>
      </w:r>
      <w:proofErr w:type="spellEnd"/>
      <w:r w:rsidR="00933A28">
        <w:t xml:space="preserve"> use swords</w:t>
      </w:r>
      <w:r w:rsidR="00A2299C">
        <w:t xml:space="preserve"> and magic to</w:t>
      </w:r>
      <w:r w:rsidR="00C81382">
        <w:t xml:space="preserve"> protect themselves. The player advances</w:t>
      </w:r>
      <w:r w:rsidR="00933A28">
        <w:t xml:space="preserve"> </w:t>
      </w:r>
      <w:r w:rsidR="00C81382">
        <w:t>north, south, east and west until they reach the tower in which interacting with it will lead them to a new floor. Each floor contains monsters to fight, allies to help</w:t>
      </w:r>
      <w:r w:rsidR="003F7965">
        <w:t>, traps,</w:t>
      </w:r>
      <w:r w:rsidR="00C81382">
        <w:t xml:space="preserve"> and of course, loot.</w:t>
      </w:r>
      <w:r w:rsidR="003F7965">
        <w:t xml:space="preserve"> I’ve never made a game of this caliber and this is my first-time using </w:t>
      </w:r>
      <w:proofErr w:type="gramStart"/>
      <w:r w:rsidR="003F7965">
        <w:t>C#</w:t>
      </w:r>
      <w:proofErr w:type="gramEnd"/>
      <w:r w:rsidR="003F7965">
        <w:t xml:space="preserve"> so my goal is </w:t>
      </w:r>
      <w:r w:rsidR="003F7965">
        <w:t>to make a run of the mill muds type game that works</w:t>
      </w:r>
      <w:r w:rsidR="003F7965">
        <w:t>.</w:t>
      </w:r>
      <w:bookmarkStart w:id="0" w:name="_GoBack"/>
      <w:bookmarkEnd w:id="0"/>
    </w:p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7D33B9FD" w14:textId="42418DB1" w:rsidR="00DA24E5" w:rsidRDefault="004D7029">
      <w:r>
        <w:t>Mathias Beharry</w:t>
      </w:r>
    </w:p>
    <w:p w14:paraId="447316A5" w14:textId="379A401A" w:rsidR="00DA24E5" w:rsidRDefault="00624286">
      <w:pPr>
        <w:pStyle w:val="Heading2"/>
      </w:pPr>
      <w:r>
        <w:t>Project Format</w:t>
      </w:r>
    </w:p>
    <w:p w14:paraId="178EF016" w14:textId="627EF46B" w:rsidR="00DA24E5" w:rsidRDefault="004D7029">
      <w:pPr>
        <w:pStyle w:val="NoSpacing"/>
      </w:pPr>
      <w:r>
        <w:t>Program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12CBEB50" w14:textId="6540E6A8" w:rsidR="00DA24E5" w:rsidRDefault="004D7029">
      <w:r>
        <w:t xml:space="preserve">Word Doc including item and gear information along with instructions on how to get started on </w:t>
      </w:r>
      <w:proofErr w:type="spellStart"/>
      <w:r w:rsidR="003F7965">
        <w:t>Ibrilyn</w:t>
      </w:r>
      <w:proofErr w:type="spellEnd"/>
      <w:r w:rsidR="003F7965">
        <w:t>.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4F16B403" w:rsidR="00DA24E5" w:rsidRDefault="004D7029">
      <w:r>
        <w:t>Not any right now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1CB906DD" w14:textId="354FDE24" w:rsidR="00DA24E5" w:rsidRDefault="004D7029" w:rsidP="00ED7CF5">
      <w:r>
        <w:t>I do not know anything about this programming language as of now but when progressing through this course I hope to learn all the essential skills required to use C# effectively.</w:t>
      </w:r>
    </w:p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CC609" w14:textId="77777777" w:rsidR="000B0DB4" w:rsidRDefault="000B0DB4">
      <w:pPr>
        <w:spacing w:after="0" w:line="240" w:lineRule="auto"/>
      </w:pPr>
      <w:r>
        <w:separator/>
      </w:r>
    </w:p>
  </w:endnote>
  <w:endnote w:type="continuationSeparator" w:id="0">
    <w:p w14:paraId="6A66866B" w14:textId="77777777" w:rsidR="000B0DB4" w:rsidRDefault="000B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8D4A7" w14:textId="77777777" w:rsidR="000B0DB4" w:rsidRDefault="000B0DB4">
      <w:pPr>
        <w:spacing w:after="0" w:line="240" w:lineRule="auto"/>
      </w:pPr>
      <w:r>
        <w:separator/>
      </w:r>
    </w:p>
  </w:footnote>
  <w:footnote w:type="continuationSeparator" w:id="0">
    <w:p w14:paraId="41EE2C7C" w14:textId="77777777" w:rsidR="000B0DB4" w:rsidRDefault="000B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0B0DB4"/>
    <w:rsid w:val="003F7965"/>
    <w:rsid w:val="004D7029"/>
    <w:rsid w:val="00624286"/>
    <w:rsid w:val="00933A28"/>
    <w:rsid w:val="00A2299C"/>
    <w:rsid w:val="00B42B09"/>
    <w:rsid w:val="00BB3958"/>
    <w:rsid w:val="00C81382"/>
    <w:rsid w:val="00DA24E5"/>
    <w:rsid w:val="00E07ABD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01540A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1540A"/>
    <w:rsid w:val="0008026B"/>
    <w:rsid w:val="003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E9327DA694ACD93D31B9EDF4F0B45">
    <w:name w:val="482E9327DA694ACD93D31B9EDF4F0B45"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9642A210DF478EA15BEAACCDCA440C">
    <w:name w:val="BE9642A210DF478EA15BEAACCDCA4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76766-767B-4BC1-8CE9-CF2CD6D1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Mathias Beharry</cp:lastModifiedBy>
  <cp:revision>3</cp:revision>
  <dcterms:created xsi:type="dcterms:W3CDTF">2018-05-26T22:54:00Z</dcterms:created>
  <dcterms:modified xsi:type="dcterms:W3CDTF">2020-01-26T23:18:00Z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